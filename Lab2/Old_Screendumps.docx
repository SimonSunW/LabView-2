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DD" w:rsidRDefault="00F57EDD">
      <w:r>
        <w:rPr>
          <w:noProof/>
          <w:lang w:eastAsia="en-GB"/>
        </w:rPr>
        <w:drawing>
          <wp:inline distT="0" distB="0" distL="0" distR="0" wp14:anchorId="504789D1" wp14:editId="12CC2F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D" w:rsidRDefault="00F57EDD" w:rsidP="00F57EDD">
      <w:r>
        <w:rPr>
          <w:noProof/>
          <w:lang w:eastAsia="en-GB"/>
        </w:rPr>
        <w:drawing>
          <wp:inline distT="0" distB="0" distL="0" distR="0" wp14:anchorId="45D0141B" wp14:editId="7BF12E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D" w:rsidRDefault="00F57EDD" w:rsidP="00F57EDD">
      <w:r>
        <w:rPr>
          <w:noProof/>
          <w:lang w:eastAsia="en-GB"/>
        </w:rPr>
        <w:lastRenderedPageBreak/>
        <w:drawing>
          <wp:inline distT="0" distB="0" distL="0" distR="0" wp14:anchorId="3529F3E8" wp14:editId="553FA36B">
            <wp:extent cx="5731510" cy="3491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D" w:rsidRDefault="00F57EDD" w:rsidP="00F57EDD"/>
    <w:p w:rsidR="00F57EDD" w:rsidRDefault="00F57EDD" w:rsidP="00F57EDD">
      <w:r>
        <w:rPr>
          <w:noProof/>
          <w:lang w:eastAsia="en-GB"/>
        </w:rPr>
        <w:drawing>
          <wp:inline distT="0" distB="0" distL="0" distR="0" wp14:anchorId="0C1A06DE" wp14:editId="2E64866A">
            <wp:extent cx="5731510" cy="3900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EDD" w:rsidRDefault="00F57EDD" w:rsidP="00F57EDD">
      <w:r>
        <w:rPr>
          <w:noProof/>
          <w:lang w:eastAsia="en-GB"/>
        </w:rPr>
        <w:lastRenderedPageBreak/>
        <w:drawing>
          <wp:inline distT="0" distB="0" distL="0" distR="0" wp14:anchorId="3F5E07DB" wp14:editId="033293DB">
            <wp:extent cx="5731510" cy="3892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D" w:rsidRDefault="00F57EDD" w:rsidP="00F57EDD"/>
    <w:p w:rsidR="00F57EDD" w:rsidRDefault="00F57EDD" w:rsidP="00F57EDD">
      <w:r>
        <w:rPr>
          <w:noProof/>
          <w:lang w:eastAsia="en-GB"/>
        </w:rPr>
        <w:drawing>
          <wp:inline distT="0" distB="0" distL="0" distR="0" wp14:anchorId="60103124" wp14:editId="66F0DC2F">
            <wp:extent cx="5731510" cy="3651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D" w:rsidRDefault="00F57EDD" w:rsidP="00F57EDD"/>
    <w:p w:rsidR="00B96714" w:rsidRDefault="00F57EDD" w:rsidP="00F57EDD">
      <w:r>
        <w:t>Changing the modulation index:</w:t>
      </w:r>
    </w:p>
    <w:p w:rsidR="0045174B" w:rsidRDefault="00F57EDD" w:rsidP="00F57EDD">
      <w:r>
        <w:rPr>
          <w:noProof/>
          <w:lang w:eastAsia="en-GB"/>
        </w:rPr>
        <w:lastRenderedPageBreak/>
        <w:drawing>
          <wp:inline distT="0" distB="0" distL="0" distR="0" wp14:anchorId="56A244B0" wp14:editId="092C79B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B" w:rsidRPr="0045174B" w:rsidRDefault="0045174B" w:rsidP="0045174B"/>
    <w:p w:rsidR="0045174B" w:rsidRDefault="0045174B" w:rsidP="0045174B"/>
    <w:p w:rsidR="00F57EDD" w:rsidRDefault="0045174B" w:rsidP="0045174B">
      <w:pPr>
        <w:ind w:firstLine="720"/>
      </w:pPr>
      <w:r>
        <w:t>Lab:</w:t>
      </w:r>
    </w:p>
    <w:p w:rsidR="0045174B" w:rsidRDefault="0045174B" w:rsidP="0045174B">
      <w:r>
        <w:t>Carrier A = 2</w:t>
      </w:r>
    </w:p>
    <w:p w:rsidR="0045174B" w:rsidRDefault="0045174B" w:rsidP="0045174B">
      <w:r>
        <w:t>Message amp = 1 …. So u = 0.5</w:t>
      </w:r>
    </w:p>
    <w:p w:rsidR="0045174B" w:rsidRDefault="0045174B" w:rsidP="0045174B">
      <w:r>
        <w:rPr>
          <w:noProof/>
          <w:lang w:eastAsia="en-GB"/>
        </w:rPr>
        <w:drawing>
          <wp:inline distT="0" distB="0" distL="0" distR="0" wp14:anchorId="0FCD4824" wp14:editId="68B1F5BA">
            <wp:extent cx="6408476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8319" cy="1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B" w:rsidRPr="0045174B" w:rsidRDefault="0045174B" w:rsidP="0045174B"/>
    <w:p w:rsidR="0045174B" w:rsidRDefault="0045174B" w:rsidP="0045174B"/>
    <w:p w:rsidR="0045174B" w:rsidRDefault="0045174B" w:rsidP="0045174B">
      <w:r>
        <w:rPr>
          <w:noProof/>
          <w:lang w:eastAsia="en-GB"/>
        </w:rPr>
        <w:lastRenderedPageBreak/>
        <w:drawing>
          <wp:inline distT="0" distB="0" distL="0" distR="0" wp14:anchorId="6591B30F" wp14:editId="3F92C97D">
            <wp:extent cx="5731510" cy="1943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B" w:rsidRDefault="0045174B" w:rsidP="0045174B"/>
    <w:p w:rsidR="0045174B" w:rsidRDefault="0045174B" w:rsidP="0045174B">
      <w:r>
        <w:t>U = 1. Amp = 2</w:t>
      </w:r>
    </w:p>
    <w:p w:rsidR="0045174B" w:rsidRDefault="0045174B" w:rsidP="0045174B">
      <w:r>
        <w:rPr>
          <w:noProof/>
          <w:lang w:eastAsia="en-GB"/>
        </w:rPr>
        <w:drawing>
          <wp:inline distT="0" distB="0" distL="0" distR="0" wp14:anchorId="191A15AC" wp14:editId="2923D752">
            <wp:extent cx="5731510" cy="1802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B" w:rsidRDefault="0045174B" w:rsidP="0045174B"/>
    <w:p w:rsidR="0045174B" w:rsidRDefault="0045174B" w:rsidP="0045174B">
      <w:r>
        <w:rPr>
          <w:noProof/>
          <w:lang w:eastAsia="en-GB"/>
        </w:rPr>
        <w:drawing>
          <wp:inline distT="0" distB="0" distL="0" distR="0" wp14:anchorId="4E8E1DE3" wp14:editId="65759973">
            <wp:extent cx="5731510" cy="1922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B" w:rsidRDefault="0045174B" w:rsidP="0045174B">
      <w:r>
        <w:t xml:space="preserve">U = </w:t>
      </w:r>
      <w:proofErr w:type="gramStart"/>
      <w:r>
        <w:t>1.5  AMP</w:t>
      </w:r>
      <w:proofErr w:type="gramEnd"/>
      <w:r>
        <w:t xml:space="preserve"> = 3</w:t>
      </w:r>
    </w:p>
    <w:p w:rsidR="0045174B" w:rsidRPr="0045174B" w:rsidRDefault="0045174B" w:rsidP="0045174B">
      <w:r>
        <w:rPr>
          <w:noProof/>
          <w:lang w:eastAsia="en-GB"/>
        </w:rPr>
        <w:lastRenderedPageBreak/>
        <w:drawing>
          <wp:inline distT="0" distB="0" distL="0" distR="0" wp14:anchorId="18AA2B6B" wp14:editId="6BE8A7E0">
            <wp:extent cx="5731510" cy="1801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4B" w:rsidRPr="0045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DD"/>
    <w:rsid w:val="0045174B"/>
    <w:rsid w:val="00B96714"/>
    <w:rsid w:val="00E76ABD"/>
    <w:rsid w:val="00F5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693D-361F-4834-AEF0-204AD398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FE4587C9</Template>
  <TotalTime>43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Divyansh</dc:creator>
  <cp:keywords/>
  <dc:description/>
  <cp:lastModifiedBy>Manocha, Divyansh</cp:lastModifiedBy>
  <cp:revision>1</cp:revision>
  <dcterms:created xsi:type="dcterms:W3CDTF">2017-01-16T09:54:00Z</dcterms:created>
  <dcterms:modified xsi:type="dcterms:W3CDTF">2017-01-16T10:37:00Z</dcterms:modified>
</cp:coreProperties>
</file>