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14" w:rsidRDefault="00027B1F">
      <w:r>
        <w:rPr>
          <w:noProof/>
          <w:lang w:eastAsia="en-GB"/>
        </w:rPr>
        <w:drawing>
          <wp:inline distT="0" distB="0" distL="0" distR="0" wp14:anchorId="4EBB81D3" wp14:editId="099C8C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1F" w:rsidRDefault="00027B1F"/>
    <w:p w:rsidR="00027B1F" w:rsidRDefault="00027B1F">
      <w:r>
        <w:rPr>
          <w:noProof/>
          <w:lang w:eastAsia="en-GB"/>
        </w:rPr>
        <w:drawing>
          <wp:inline distT="0" distB="0" distL="0" distR="0" wp14:anchorId="6106AC97" wp14:editId="6C11D4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1F" w:rsidRDefault="00027B1F"/>
    <w:p w:rsidR="00027B1F" w:rsidRDefault="00027B1F">
      <w:r>
        <w:rPr>
          <w:noProof/>
          <w:lang w:eastAsia="en-GB"/>
        </w:rPr>
        <w:lastRenderedPageBreak/>
        <w:drawing>
          <wp:inline distT="0" distB="0" distL="0" distR="0" wp14:anchorId="2F49DA23" wp14:editId="3F3B4DA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1F"/>
    <w:rsid w:val="00027B1F"/>
    <w:rsid w:val="00B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36830-E5DE-4384-A21D-A3E58E2E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876DC229</Template>
  <TotalTime>1</TotalTime>
  <Pages>2</Pages>
  <Words>1</Words>
  <Characters>7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Divyansh</dc:creator>
  <cp:keywords/>
  <dc:description/>
  <cp:lastModifiedBy>Manocha, Divyansh</cp:lastModifiedBy>
  <cp:revision>1</cp:revision>
  <dcterms:created xsi:type="dcterms:W3CDTF">2017-02-02T11:59:00Z</dcterms:created>
  <dcterms:modified xsi:type="dcterms:W3CDTF">2017-02-02T12:00:00Z</dcterms:modified>
</cp:coreProperties>
</file>